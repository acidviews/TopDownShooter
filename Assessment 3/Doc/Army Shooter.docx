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03" w:rsidRDefault="00E60671">
      <w:pPr>
        <w:pStyle w:val="Title"/>
      </w:pPr>
      <w:r>
        <w:t>Army</w:t>
      </w:r>
      <w:r w:rsidR="003425E7">
        <w:t xml:space="preserve"> Shooter</w:t>
      </w:r>
    </w:p>
    <w:p w:rsidR="00362103" w:rsidRDefault="00D1641C" w:rsidP="003425E7">
      <w:pPr>
        <w:pStyle w:val="Heading1"/>
        <w:numPr>
          <w:ilvl w:val="0"/>
          <w:numId w:val="0"/>
        </w:numPr>
        <w:ind w:left="432" w:hanging="432"/>
      </w:pPr>
      <w:r>
        <w:t>game mechanics</w:t>
      </w:r>
    </w:p>
    <w:p w:rsidR="004C7E39" w:rsidRDefault="004C7E39" w:rsidP="00572402"/>
    <w:p w:rsidR="008D39BA" w:rsidRPr="00E60671" w:rsidRDefault="00572402" w:rsidP="00572402">
      <w:pPr>
        <w:rPr>
          <w:sz w:val="24"/>
          <w:szCs w:val="24"/>
        </w:rPr>
      </w:pPr>
      <w:r w:rsidRPr="00CE5069">
        <w:rPr>
          <w:sz w:val="24"/>
          <w:szCs w:val="24"/>
        </w:rPr>
        <w:t>Top down shooter, the aim of the game to for the player to explore the level and defeat all the enemies.</w:t>
      </w:r>
      <w:r w:rsidR="00910D86">
        <w:t xml:space="preserve">                                                                </w:t>
      </w:r>
    </w:p>
    <w:p w:rsidR="008D39BA" w:rsidRDefault="00572402" w:rsidP="00572402">
      <w:pPr>
        <w:rPr>
          <w:sz w:val="24"/>
          <w:szCs w:val="24"/>
        </w:rPr>
      </w:pPr>
      <w:r w:rsidRPr="00CE5069">
        <w:rPr>
          <w:sz w:val="24"/>
          <w:szCs w:val="24"/>
        </w:rPr>
        <w:t>There wi</w:t>
      </w:r>
      <w:r w:rsidR="008D39BA" w:rsidRPr="00CE5069">
        <w:rPr>
          <w:sz w:val="24"/>
          <w:szCs w:val="24"/>
        </w:rPr>
        <w:t>ll be obstacles</w:t>
      </w:r>
      <w:r w:rsidR="00E60671">
        <w:rPr>
          <w:sz w:val="24"/>
          <w:szCs w:val="24"/>
        </w:rPr>
        <w:t xml:space="preserve"> such as water</w:t>
      </w:r>
      <w:r w:rsidRPr="00CE5069">
        <w:rPr>
          <w:sz w:val="24"/>
          <w:szCs w:val="24"/>
        </w:rPr>
        <w:t xml:space="preserve"> and walls </w:t>
      </w:r>
      <w:r w:rsidR="00E60671">
        <w:rPr>
          <w:sz w:val="24"/>
          <w:szCs w:val="24"/>
        </w:rPr>
        <w:t>and enemies will come as</w:t>
      </w:r>
      <w:r w:rsidR="008D39BA" w:rsidRPr="00CE5069">
        <w:rPr>
          <w:sz w:val="24"/>
          <w:szCs w:val="24"/>
        </w:rPr>
        <w:t xml:space="preserve"> singular or groups.</w:t>
      </w:r>
    </w:p>
    <w:p w:rsidR="004C7E39" w:rsidRPr="00E60671" w:rsidRDefault="003425E7" w:rsidP="00572402">
      <w:pPr>
        <w:rPr>
          <w:sz w:val="24"/>
          <w:szCs w:val="24"/>
        </w:rPr>
      </w:pPr>
      <w:r>
        <w:rPr>
          <w:sz w:val="24"/>
          <w:szCs w:val="24"/>
        </w:rPr>
        <w:t>When all the enemies are defeated the boss w</w:t>
      </w:r>
      <w:r w:rsidR="00E60671">
        <w:rPr>
          <w:sz w:val="24"/>
          <w:szCs w:val="24"/>
        </w:rPr>
        <w:t>ill spawn, once the boss is defeated</w:t>
      </w:r>
      <w:r>
        <w:rPr>
          <w:sz w:val="24"/>
          <w:szCs w:val="24"/>
        </w:rPr>
        <w:t xml:space="preserve"> onto the next level.</w:t>
      </w:r>
    </w:p>
    <w:p w:rsidR="008D39BA" w:rsidRDefault="008D39BA">
      <w:pPr>
        <w:rPr>
          <w:sz w:val="24"/>
          <w:szCs w:val="24"/>
        </w:rPr>
      </w:pPr>
      <w:r w:rsidRPr="00CE5069">
        <w:rPr>
          <w:sz w:val="24"/>
          <w:szCs w:val="24"/>
        </w:rPr>
        <w:t>We are hopeful to have a level each as we are a 3 man team and we are using GitHub and Trello to exchange ideas / update code.</w:t>
      </w:r>
    </w:p>
    <w:p w:rsidR="007474EA" w:rsidRPr="00CE5069" w:rsidRDefault="007474EA">
      <w:pPr>
        <w:rPr>
          <w:sz w:val="24"/>
          <w:szCs w:val="24"/>
        </w:rPr>
      </w:pPr>
    </w:p>
    <w:p w:rsidR="008D39BA" w:rsidRDefault="004C7E39" w:rsidP="004C7E39">
      <w:pPr>
        <w:pStyle w:val="Title"/>
        <w:rPr>
          <w:rStyle w:val="IntenseReference"/>
        </w:rPr>
      </w:pPr>
      <w:r w:rsidRPr="004C7E39">
        <w:rPr>
          <w:rStyle w:val="IntenseReference"/>
        </w:rPr>
        <w:t>Player</w:t>
      </w:r>
      <w:r>
        <w:rPr>
          <w:rStyle w:val="IntenseReference"/>
        </w:rPr>
        <w:t xml:space="preserve"> Functions</w:t>
      </w:r>
    </w:p>
    <w:p w:rsidR="00CE5069" w:rsidRDefault="00CE5069" w:rsidP="004C7E39"/>
    <w:p w:rsidR="004C7E39" w:rsidRDefault="004C7E39" w:rsidP="00CE506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E5069">
        <w:rPr>
          <w:sz w:val="24"/>
          <w:szCs w:val="24"/>
        </w:rPr>
        <w:t>Player will have health and when the player collides with enemies or lava, the health will diminish and player</w:t>
      </w:r>
      <w:r w:rsidR="00E60671">
        <w:rPr>
          <w:sz w:val="24"/>
          <w:szCs w:val="24"/>
        </w:rPr>
        <w:t xml:space="preserve"> will die.</w:t>
      </w:r>
      <w:r w:rsidRPr="00CE5069">
        <w:rPr>
          <w:sz w:val="24"/>
          <w:szCs w:val="24"/>
        </w:rPr>
        <w:t xml:space="preserve"> The player will have Ammunition, and a reload time.</w:t>
      </w:r>
      <w:r w:rsidR="00E60671">
        <w:rPr>
          <w:sz w:val="24"/>
          <w:szCs w:val="24"/>
        </w:rPr>
        <w:t xml:space="preserve"> And cooldown timer for grenades.</w:t>
      </w:r>
      <w:r w:rsidRPr="00CE5069">
        <w:rPr>
          <w:sz w:val="24"/>
          <w:szCs w:val="24"/>
        </w:rPr>
        <w:t xml:space="preserve"> </w:t>
      </w:r>
    </w:p>
    <w:p w:rsidR="003425E7" w:rsidRPr="00E60671" w:rsidRDefault="003425E7" w:rsidP="00E60671">
      <w:pPr>
        <w:rPr>
          <w:sz w:val="24"/>
          <w:szCs w:val="24"/>
        </w:rPr>
      </w:pPr>
    </w:p>
    <w:p w:rsidR="003425E7" w:rsidRDefault="003425E7" w:rsidP="00CE5069">
      <w:pPr>
        <w:pStyle w:val="ListParagraph"/>
        <w:rPr>
          <w:sz w:val="24"/>
          <w:szCs w:val="24"/>
        </w:rPr>
      </w:pPr>
    </w:p>
    <w:p w:rsidR="00CE5069" w:rsidRDefault="00CE5069" w:rsidP="00CE5069">
      <w:pPr>
        <w:ind w:left="360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255270" cy="510540"/>
            <wp:effectExtent l="0" t="0" r="0" b="3810"/>
            <wp:docPr id="4" name="Picture 4" descr="L:\Assessment 3\gren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Assessment 3\grena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Player will also have the ability to throw a grenade to damage multiple enemies, w</w:t>
      </w:r>
      <w:r w:rsidR="00E60671">
        <w:rPr>
          <w:sz w:val="24"/>
          <w:szCs w:val="24"/>
        </w:rPr>
        <w:t xml:space="preserve">ith </w:t>
      </w:r>
      <w:proofErr w:type="gramStart"/>
      <w:r w:rsidR="00E6067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cooldown</w:t>
      </w:r>
      <w:proofErr w:type="gramEnd"/>
      <w:r>
        <w:rPr>
          <w:sz w:val="24"/>
          <w:szCs w:val="24"/>
        </w:rPr>
        <w:t xml:space="preserve"> timer, so the player can’t simply spam it.</w:t>
      </w:r>
    </w:p>
    <w:p w:rsidR="00CE5069" w:rsidRDefault="00CE5069" w:rsidP="00E60671">
      <w:pPr>
        <w:rPr>
          <w:sz w:val="24"/>
          <w:szCs w:val="24"/>
        </w:rPr>
      </w:pPr>
    </w:p>
    <w:p w:rsidR="00E60671" w:rsidRPr="00CE5069" w:rsidRDefault="00E60671" w:rsidP="00E60671">
      <w:pPr>
        <w:rPr>
          <w:sz w:val="24"/>
          <w:szCs w:val="24"/>
        </w:rPr>
      </w:pPr>
    </w:p>
    <w:p w:rsidR="00CE5069" w:rsidRDefault="00CE5069" w:rsidP="00D164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**If we have time we will try to upgrade the player reload time, ammunition, movement speed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with a currency or score. </w:t>
      </w:r>
      <w:r w:rsidR="00D1641C">
        <w:rPr>
          <w:sz w:val="24"/>
          <w:szCs w:val="24"/>
        </w:rPr>
        <w:t xml:space="preserve"> Ammo will be found around the level, or maybe a drop chance from enemies</w:t>
      </w:r>
      <w:proofErr w:type="gramStart"/>
      <w:r w:rsidR="00D1641C">
        <w:rPr>
          <w:sz w:val="24"/>
          <w:szCs w:val="24"/>
        </w:rPr>
        <w:t>.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*</w:t>
      </w:r>
    </w:p>
    <w:p w:rsidR="007474EA" w:rsidRDefault="007474EA" w:rsidP="00CE5069">
      <w:pPr>
        <w:rPr>
          <w:sz w:val="24"/>
          <w:szCs w:val="24"/>
        </w:rPr>
      </w:pPr>
    </w:p>
    <w:p w:rsidR="003425E7" w:rsidRDefault="00E60671" w:rsidP="00CE5069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1382395" cy="1382395"/>
            <wp:effectExtent l="0" t="0" r="0" b="8255"/>
            <wp:docPr id="3" name="Picture 3" descr="C:\Users\ryan.vinter\Documents\Assessment 3\sold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.vinter\Documents\Assessment 3\soldi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E7" w:rsidRDefault="003425E7" w:rsidP="00CE5069">
      <w:pPr>
        <w:rPr>
          <w:sz w:val="24"/>
          <w:szCs w:val="24"/>
        </w:rPr>
      </w:pPr>
    </w:p>
    <w:p w:rsidR="003425E7" w:rsidRDefault="003425E7" w:rsidP="00CE5069">
      <w:pPr>
        <w:rPr>
          <w:sz w:val="24"/>
          <w:szCs w:val="24"/>
        </w:rPr>
      </w:pPr>
    </w:p>
    <w:p w:rsidR="00CE5069" w:rsidRDefault="00CE5069" w:rsidP="00CE5069">
      <w:pPr>
        <w:pStyle w:val="Title"/>
        <w:rPr>
          <w:rStyle w:val="IntenseReference"/>
        </w:rPr>
      </w:pPr>
      <w:r>
        <w:rPr>
          <w:rStyle w:val="IntenseReference"/>
        </w:rPr>
        <w:t>Enemy Functions</w:t>
      </w:r>
    </w:p>
    <w:p w:rsidR="00CE5069" w:rsidRDefault="00CE5069" w:rsidP="00CE5069"/>
    <w:p w:rsidR="003425E7" w:rsidRDefault="003425E7" w:rsidP="00CE5069"/>
    <w:p w:rsidR="00CE5069" w:rsidRDefault="00E60671" w:rsidP="00CE5069">
      <w:pPr>
        <w:rPr>
          <w:sz w:val="24"/>
          <w:szCs w:val="24"/>
        </w:rPr>
      </w:pPr>
      <w:r>
        <w:rPr>
          <w:sz w:val="24"/>
          <w:szCs w:val="24"/>
        </w:rPr>
        <w:t>Enemy will simply wonder around randomly pausing and choosing random directions and</w:t>
      </w:r>
      <w:r w:rsidR="00CE5069">
        <w:rPr>
          <w:sz w:val="24"/>
          <w:szCs w:val="24"/>
        </w:rPr>
        <w:t xml:space="preserve"> will agro towards the player after they have been hit or the player gets too close to the enemy.</w:t>
      </w:r>
    </w:p>
    <w:p w:rsidR="003425E7" w:rsidRPr="00CE5069" w:rsidRDefault="003425E7" w:rsidP="00CE5069">
      <w:pPr>
        <w:rPr>
          <w:sz w:val="24"/>
          <w:szCs w:val="24"/>
        </w:rPr>
      </w:pPr>
    </w:p>
    <w:p w:rsidR="007474EA" w:rsidRDefault="00CE5069" w:rsidP="00CE5069">
      <w:pPr>
        <w:rPr>
          <w:sz w:val="24"/>
          <w:szCs w:val="24"/>
        </w:rPr>
      </w:pPr>
      <w:r>
        <w:rPr>
          <w:sz w:val="24"/>
          <w:szCs w:val="24"/>
        </w:rPr>
        <w:t>The enemy will have attacking animation that will do damage to player health.</w:t>
      </w:r>
      <w:r w:rsidR="007474EA">
        <w:rPr>
          <w:sz w:val="24"/>
          <w:szCs w:val="24"/>
        </w:rPr>
        <w:t xml:space="preserve"> </w:t>
      </w:r>
    </w:p>
    <w:p w:rsidR="00E60671" w:rsidRDefault="00E60671" w:rsidP="00CE5069">
      <w:pPr>
        <w:rPr>
          <w:sz w:val="24"/>
          <w:szCs w:val="24"/>
        </w:rPr>
      </w:pPr>
    </w:p>
    <w:p w:rsidR="007474EA" w:rsidRDefault="007474EA" w:rsidP="00CE5069">
      <w:pPr>
        <w:rPr>
          <w:sz w:val="24"/>
          <w:szCs w:val="24"/>
        </w:rPr>
      </w:pPr>
      <w:r>
        <w:rPr>
          <w:sz w:val="24"/>
          <w:szCs w:val="24"/>
        </w:rPr>
        <w:t>Upon death, the enemy w</w:t>
      </w:r>
      <w:r w:rsidR="00E60671">
        <w:rPr>
          <w:sz w:val="24"/>
          <w:szCs w:val="24"/>
        </w:rPr>
        <w:t xml:space="preserve">ill add to the players score and check if there are any more left and spawn the boss if necessary. </w:t>
      </w:r>
    </w:p>
    <w:p w:rsidR="00E60671" w:rsidRDefault="00E60671" w:rsidP="00E60671">
      <w:pPr>
        <w:pStyle w:val="Title"/>
        <w:rPr>
          <w:b/>
          <w:bCs/>
          <w:smallCaps/>
          <w:u w:val="single"/>
        </w:rPr>
      </w:pPr>
    </w:p>
    <w:p w:rsidR="00E60671" w:rsidRDefault="00E60671" w:rsidP="00E60671"/>
    <w:p w:rsidR="00E60671" w:rsidRDefault="00E60671" w:rsidP="00E60671"/>
    <w:p w:rsidR="00E60671" w:rsidRDefault="00E60671" w:rsidP="00E60671"/>
    <w:p w:rsidR="00E60671" w:rsidRDefault="00E60671" w:rsidP="00E60671"/>
    <w:p w:rsidR="00E60671" w:rsidRDefault="00E60671" w:rsidP="00E60671"/>
    <w:p w:rsidR="00E60671" w:rsidRDefault="00E60671" w:rsidP="00E60671"/>
    <w:p w:rsidR="00E60671" w:rsidRDefault="00E60671" w:rsidP="00E60671"/>
    <w:p w:rsidR="00E60671" w:rsidRDefault="00E60671" w:rsidP="00E60671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895936" cy="1934223"/>
            <wp:effectExtent l="0" t="5080" r="0" b="0"/>
            <wp:docPr id="9" name="Picture 9" descr="C:\Users\ryan.vinter\Documents\Assessment 3\TigerT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yan.vinter\Documents\Assessment 3\TigerT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4621" cy="203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71" w:rsidRPr="00E60671" w:rsidRDefault="00E60671" w:rsidP="00E60671"/>
    <w:p w:rsidR="00E60671" w:rsidRDefault="00E60671" w:rsidP="00E60671">
      <w:pPr>
        <w:pStyle w:val="Title"/>
        <w:rPr>
          <w:rStyle w:val="IntenseReference"/>
        </w:rPr>
      </w:pPr>
      <w:r>
        <w:rPr>
          <w:rStyle w:val="IntenseReference"/>
        </w:rPr>
        <w:t>Boss</w:t>
      </w:r>
      <w:r>
        <w:rPr>
          <w:rStyle w:val="IntenseReference"/>
        </w:rPr>
        <w:t xml:space="preserve"> Functions</w:t>
      </w:r>
    </w:p>
    <w:p w:rsidR="00E60671" w:rsidRDefault="00E60671" w:rsidP="00E60671"/>
    <w:p w:rsidR="00E60671" w:rsidRDefault="00E60671" w:rsidP="00E60671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Bosses will be more challenging and harder to kill then the trash mobs.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Bosses are the gateway to the next level, and will have more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and do more damage to the player then 3 or more enemies would do. The bullets </w:t>
      </w:r>
      <w:proofErr w:type="spellStart"/>
      <w:r>
        <w:rPr>
          <w:sz w:val="24"/>
          <w:szCs w:val="24"/>
        </w:rPr>
        <w:t>anfd</w:t>
      </w:r>
      <w:proofErr w:type="spellEnd"/>
      <w:r>
        <w:rPr>
          <w:sz w:val="24"/>
          <w:szCs w:val="24"/>
        </w:rPr>
        <w:t xml:space="preserve"> the grenades will reduce the health of the boss until eventually it is dead.</w:t>
      </w:r>
    </w:p>
    <w:p w:rsidR="00CE5069" w:rsidRPr="00E60671" w:rsidRDefault="00CE5069" w:rsidP="00CE5069">
      <w:pPr>
        <w:rPr>
          <w:b/>
          <w:sz w:val="24"/>
          <w:szCs w:val="24"/>
        </w:rPr>
      </w:pPr>
    </w:p>
    <w:p w:rsidR="00D1641C" w:rsidRDefault="00D1641C" w:rsidP="00D1641C">
      <w:pPr>
        <w:pStyle w:val="Title"/>
        <w:rPr>
          <w:rStyle w:val="IntenseReference"/>
        </w:rPr>
      </w:pPr>
      <w:r>
        <w:rPr>
          <w:rStyle w:val="IntenseReference"/>
        </w:rPr>
        <w:t>Keys</w:t>
      </w:r>
      <w:r w:rsidR="003425E7">
        <w:rPr>
          <w:rStyle w:val="IntenseReference"/>
        </w:rPr>
        <w:t xml:space="preserve"> / Buttons</w:t>
      </w:r>
    </w:p>
    <w:p w:rsidR="00D1641C" w:rsidRDefault="00D1641C" w:rsidP="00D1641C"/>
    <w:p w:rsidR="00D1641C" w:rsidRDefault="00D1641C" w:rsidP="00D1641C">
      <w:pPr>
        <w:rPr>
          <w:sz w:val="24"/>
          <w:szCs w:val="24"/>
        </w:rPr>
      </w:pPr>
      <w:r>
        <w:rPr>
          <w:sz w:val="24"/>
          <w:szCs w:val="24"/>
        </w:rPr>
        <w:t>WASD or Arrow Keys to move the player</w:t>
      </w:r>
      <w:r w:rsidR="00904006">
        <w:rPr>
          <w:sz w:val="24"/>
          <w:szCs w:val="24"/>
        </w:rPr>
        <w:t>.</w:t>
      </w:r>
    </w:p>
    <w:p w:rsidR="00D1641C" w:rsidRDefault="00904006" w:rsidP="00D1641C">
      <w:pPr>
        <w:rPr>
          <w:sz w:val="24"/>
          <w:szCs w:val="24"/>
        </w:rPr>
      </w:pPr>
      <w:r>
        <w:rPr>
          <w:sz w:val="24"/>
          <w:szCs w:val="24"/>
        </w:rPr>
        <w:t>Button</w:t>
      </w:r>
      <w:r w:rsidR="00575F84">
        <w:rPr>
          <w:sz w:val="24"/>
          <w:szCs w:val="24"/>
        </w:rPr>
        <w:t xml:space="preserve"> </w:t>
      </w:r>
      <w:proofErr w:type="spellStart"/>
      <w:r w:rsidR="00575F84">
        <w:rPr>
          <w:sz w:val="24"/>
          <w:szCs w:val="24"/>
        </w:rPr>
        <w:t>num</w:t>
      </w:r>
      <w:proofErr w:type="spellEnd"/>
      <w:r w:rsidR="00575F84">
        <w:rPr>
          <w:sz w:val="24"/>
          <w:szCs w:val="24"/>
        </w:rPr>
        <w:t xml:space="preserve"> 1</w:t>
      </w:r>
      <w:r w:rsidR="00D1641C">
        <w:rPr>
          <w:sz w:val="24"/>
          <w:szCs w:val="24"/>
        </w:rPr>
        <w:t xml:space="preserve"> to shoot bullets</w:t>
      </w:r>
      <w:r>
        <w:rPr>
          <w:sz w:val="24"/>
          <w:szCs w:val="24"/>
        </w:rPr>
        <w:t>.</w:t>
      </w:r>
    </w:p>
    <w:p w:rsidR="00904006" w:rsidRDefault="00904006" w:rsidP="00CE5069">
      <w:pPr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 w:rsidR="00575F84">
        <w:rPr>
          <w:sz w:val="24"/>
          <w:szCs w:val="24"/>
        </w:rPr>
        <w:t>num</w:t>
      </w:r>
      <w:proofErr w:type="spellEnd"/>
      <w:r w:rsidR="00575F84">
        <w:rPr>
          <w:sz w:val="24"/>
          <w:szCs w:val="24"/>
        </w:rPr>
        <w:t xml:space="preserve"> </w:t>
      </w:r>
      <w:r>
        <w:rPr>
          <w:sz w:val="24"/>
          <w:szCs w:val="24"/>
        </w:rPr>
        <w:t>2 to throw grenade.</w:t>
      </w:r>
    </w:p>
    <w:p w:rsidR="00904006" w:rsidRDefault="00904006" w:rsidP="00CE5069">
      <w:pPr>
        <w:rPr>
          <w:sz w:val="24"/>
          <w:szCs w:val="24"/>
        </w:rPr>
      </w:pPr>
    </w:p>
    <w:p w:rsidR="00575F84" w:rsidRDefault="00575F84" w:rsidP="00CE5069">
      <w:pPr>
        <w:rPr>
          <w:sz w:val="24"/>
          <w:szCs w:val="24"/>
        </w:rPr>
      </w:pPr>
    </w:p>
    <w:p w:rsidR="00575F84" w:rsidRDefault="00575F84" w:rsidP="00CE5069">
      <w:pPr>
        <w:rPr>
          <w:sz w:val="24"/>
          <w:szCs w:val="24"/>
        </w:rPr>
      </w:pPr>
    </w:p>
    <w:p w:rsidR="00904006" w:rsidRDefault="00904006" w:rsidP="00904006">
      <w:pPr>
        <w:pStyle w:val="Title"/>
        <w:rPr>
          <w:rStyle w:val="IntenseReference"/>
        </w:rPr>
      </w:pPr>
      <w:r>
        <w:rPr>
          <w:rStyle w:val="IntenseReference"/>
        </w:rPr>
        <w:t>Target Audience</w:t>
      </w:r>
    </w:p>
    <w:p w:rsidR="00904006" w:rsidRDefault="00904006" w:rsidP="00904006"/>
    <w:p w:rsidR="00CE5069" w:rsidRDefault="00904006" w:rsidP="00CE5069">
      <w:r>
        <w:t>Top down shooters, older school retro gamers, indie gamers.</w:t>
      </w:r>
    </w:p>
    <w:p w:rsidR="00E60671" w:rsidRDefault="00E60671" w:rsidP="00CE5069"/>
    <w:p w:rsidR="00E60671" w:rsidRDefault="00E60671" w:rsidP="00CE5069"/>
    <w:p w:rsidR="00E60671" w:rsidRDefault="00E60671" w:rsidP="00CE5069"/>
    <w:p w:rsidR="00E60671" w:rsidRDefault="00E60671" w:rsidP="00CE5069"/>
    <w:p w:rsidR="00910D86" w:rsidRPr="00910D86" w:rsidRDefault="00910D86" w:rsidP="00CE5069">
      <w:pPr>
        <w:rPr>
          <w:sz w:val="56"/>
          <w:szCs w:val="56"/>
        </w:rPr>
      </w:pPr>
      <w:r>
        <w:rPr>
          <w:rStyle w:val="IntenseReference"/>
          <w:sz w:val="56"/>
          <w:szCs w:val="56"/>
        </w:rPr>
        <w:lastRenderedPageBreak/>
        <w:t>Rough Flow Chart</w:t>
      </w:r>
    </w:p>
    <w:p w:rsidR="00910D86" w:rsidRDefault="00910D86" w:rsidP="00CE5069"/>
    <w:p w:rsidR="00910D86" w:rsidRDefault="00910D86" w:rsidP="00CE5069"/>
    <w:p w:rsidR="00910D86" w:rsidRDefault="00910D86" w:rsidP="00CE5069"/>
    <w:p w:rsidR="00910D86" w:rsidRPr="003425E7" w:rsidRDefault="00575F84" w:rsidP="00CE5069">
      <w:r>
        <w:rPr>
          <w:rFonts w:ascii="Calibri" w:hAnsi="Calibri" w:cs="Calibri"/>
          <w:noProof/>
          <w:color w:val="000000"/>
          <w:sz w:val="18"/>
          <w:szCs w:val="18"/>
          <w:lang w:eastAsia="en-US"/>
        </w:rPr>
        <w:drawing>
          <wp:inline distT="0" distB="0" distL="0" distR="0" wp14:anchorId="682B6A65" wp14:editId="649DA318">
            <wp:extent cx="6520893" cy="4607560"/>
            <wp:effectExtent l="4128" t="0" r="0" b="0"/>
            <wp:docPr id="10" name="Picture 10" descr="C:\Users\ryan.vinter\Documents\Assessment 3\Doc\game_flow_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.vinter\Documents\Assessment 3\Doc\game_flow_cha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25864" cy="461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05"/>
      </w:tblGrid>
      <w:tr w:rsidR="00904006" w:rsidRPr="00904006" w:rsidTr="003425E7">
        <w:trPr>
          <w:trHeight w:val="199"/>
        </w:trPr>
        <w:tc>
          <w:tcPr>
            <w:tcW w:w="7905" w:type="dxa"/>
          </w:tcPr>
          <w:p w:rsidR="00904006" w:rsidRPr="00904006" w:rsidRDefault="00904006" w:rsidP="009040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:rsidR="00575F84" w:rsidRDefault="00575F84" w:rsidP="00575F84">
      <w:pPr>
        <w:rPr>
          <w:rStyle w:val="IntenseReference"/>
          <w:sz w:val="56"/>
          <w:szCs w:val="56"/>
        </w:rPr>
      </w:pPr>
      <w:r>
        <w:rPr>
          <w:rStyle w:val="IntenseReference"/>
          <w:sz w:val="56"/>
          <w:szCs w:val="56"/>
        </w:rPr>
        <w:lastRenderedPageBreak/>
        <w:t>Rough Schedule</w:t>
      </w:r>
    </w:p>
    <w:p w:rsidR="00575F84" w:rsidRDefault="00575F84" w:rsidP="00575F84">
      <w:pPr>
        <w:rPr>
          <w:rStyle w:val="IntenseReference"/>
          <w:sz w:val="56"/>
          <w:szCs w:val="56"/>
        </w:rPr>
      </w:pPr>
    </w:p>
    <w:p w:rsidR="00575F84" w:rsidRDefault="00575F84" w:rsidP="00575F84">
      <w:pPr>
        <w:rPr>
          <w:rStyle w:val="IntenseReference"/>
          <w:sz w:val="56"/>
          <w:szCs w:val="56"/>
        </w:rPr>
      </w:pPr>
    </w:p>
    <w:p w:rsidR="00575F84" w:rsidRPr="00575F84" w:rsidRDefault="00575F84" w:rsidP="00575F84">
      <w:pPr>
        <w:rPr>
          <w:b/>
          <w:bCs/>
          <w:smallCaps/>
          <w:sz w:val="56"/>
          <w:szCs w:val="56"/>
          <w:u w:val="single"/>
        </w:rPr>
      </w:pPr>
      <w:bookmarkStart w:id="0" w:name="_GoBack"/>
      <w:bookmarkEnd w:id="0"/>
    </w:p>
    <w:p w:rsidR="0026043E" w:rsidRDefault="00575F84" w:rsidP="00575F84">
      <w:r>
        <w:object w:dxaOrig="26283" w:dyaOrig="8060">
          <v:shape id="_x0000_i1025" type="#_x0000_t75" style="width:1313.75pt;height:403pt" o:ole="">
            <v:imagedata r:id="rId11" o:title=""/>
          </v:shape>
          <o:OLEObject Type="Embed" ProgID="Excel.Sheet.12" ShapeID="_x0000_i1025" DrawAspect="Content" ObjectID="_1508598095" r:id="rId12"/>
        </w:object>
      </w:r>
    </w:p>
    <w:sectPr w:rsidR="002604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.35pt;height:14.95pt;visibility:visible;mso-wrap-style:square" o:bullet="t">
        <v:imagedata r:id="rId1" o:title="bullet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3A40C1"/>
    <w:multiLevelType w:val="hybridMultilevel"/>
    <w:tmpl w:val="C44640AA"/>
    <w:lvl w:ilvl="0" w:tplc="1EAAAD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0C0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18F3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EA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2262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68DE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C62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668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E4E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02"/>
    <w:rsid w:val="0026043E"/>
    <w:rsid w:val="003425E7"/>
    <w:rsid w:val="00362103"/>
    <w:rsid w:val="00474E7A"/>
    <w:rsid w:val="004C7E39"/>
    <w:rsid w:val="00572402"/>
    <w:rsid w:val="00575F84"/>
    <w:rsid w:val="005D7917"/>
    <w:rsid w:val="007474EA"/>
    <w:rsid w:val="008D39BA"/>
    <w:rsid w:val="00904006"/>
    <w:rsid w:val="00910D86"/>
    <w:rsid w:val="00CE5069"/>
    <w:rsid w:val="00D1641C"/>
    <w:rsid w:val="00E6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9652-B616-41A0-8C51-CF831B7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emf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.vint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DD847-7A80-4152-82FB-1035F68F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Vinter</dc:creator>
  <cp:keywords/>
  <cp:lastModifiedBy>Ryan Vinter</cp:lastModifiedBy>
  <cp:revision>3</cp:revision>
  <dcterms:created xsi:type="dcterms:W3CDTF">2015-10-19T12:46:00Z</dcterms:created>
  <dcterms:modified xsi:type="dcterms:W3CDTF">2015-11-09T07:45:00Z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